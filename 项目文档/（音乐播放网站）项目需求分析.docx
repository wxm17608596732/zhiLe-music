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项目需求分析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音乐播放网站：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项目名称：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模块：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(推荐、排行榜、歌手等模块通过静态页面展示，使用网易云api数据；歌单部分为主要模块，使用自己的数据库数据)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推荐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排行榜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歌手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歌单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歌单名称：愿你活成最美好的样子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歌单描述： 有些事，像是有安排；有些事，却来的突然；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歌单封面：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心情：（喜悦、悲伤...）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语种：（华语、英语、粤语...）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风格：（流行、摇滚、民谣...）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发布者：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发布时间：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转发数：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评论数：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收藏数：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播放次数：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歌曲：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歌名：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作词：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作曲：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歌手：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所属专辑：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歌词：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专辑图：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评论： 评论内容；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评论时间；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评论者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用户体系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游客：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查看歌单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查看歌曲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播放音乐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普通会员：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注册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用户名；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手机号；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密码；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上传头像；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登录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查看歌单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查看歌曲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播放歌曲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评论歌曲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管理员：（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32"/>
          <w:lang w:val="en-US" w:eastAsia="zh-CN"/>
        </w:rPr>
        <w:t>最后，有时间就做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登录；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管理评论（增删改查）；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61040"/>
    <w:rsid w:val="05261040"/>
    <w:rsid w:val="16F0027B"/>
    <w:rsid w:val="1C606FE2"/>
    <w:rsid w:val="290D0779"/>
    <w:rsid w:val="4A9C13D6"/>
    <w:rsid w:val="5E7826C8"/>
    <w:rsid w:val="6D535020"/>
    <w:rsid w:val="784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2018-11-13T11:22:00Z</dcterms:created>
  <dc:creator>mhl</dc:creator>
  <cp:lastModifiedBy>mhl</cp:lastModifiedBy>
  <dcterms:modified xsi:type="dcterms:W3CDTF">2018-11-14T03:24:32Z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